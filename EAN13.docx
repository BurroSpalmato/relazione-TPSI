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C4A6E" w:rsidTr="00A31A5B">
        <w:tc>
          <w:tcPr>
            <w:tcW w:w="5395" w:type="dxa"/>
          </w:tcPr>
          <w:p w:rsidR="00A81248" w:rsidRPr="008C4A6E" w:rsidRDefault="00A81248" w:rsidP="00A81248">
            <w:pPr>
              <w:pStyle w:val="Ancoraggiografico"/>
            </w:pPr>
          </w:p>
        </w:tc>
        <w:tc>
          <w:tcPr>
            <w:tcW w:w="5237" w:type="dxa"/>
          </w:tcPr>
          <w:p w:rsidR="00A81248" w:rsidRPr="008C4A6E" w:rsidRDefault="00A81248" w:rsidP="00A81248">
            <w:pPr>
              <w:pStyle w:val="Ancoraggiografico"/>
            </w:pPr>
          </w:p>
        </w:tc>
      </w:tr>
      <w:tr w:rsidR="00A81248" w:rsidRPr="008C4A6E" w:rsidTr="00A31A5B">
        <w:trPr>
          <w:trHeight w:val="2719"/>
        </w:trPr>
        <w:tc>
          <w:tcPr>
            <w:tcW w:w="5395" w:type="dxa"/>
          </w:tcPr>
          <w:p w:rsidR="005F7BA3" w:rsidRDefault="005F7BA3" w:rsidP="005F7BA3">
            <w:pPr>
              <w:pStyle w:val="Titolo1"/>
            </w:pPr>
            <w:r>
              <w:t>EAN13</w:t>
            </w:r>
          </w:p>
          <w:p w:rsidR="005F7BA3" w:rsidRDefault="005F7BA3" w:rsidP="005F7BA3">
            <w:pPr>
              <w:pStyle w:val="Titolo1"/>
            </w:pPr>
            <w:r>
              <w:t>EAN8</w:t>
            </w:r>
          </w:p>
          <w:p w:rsidR="005F7BA3" w:rsidRPr="005F7BA3" w:rsidRDefault="005F7BA3" w:rsidP="005F7BA3">
            <w:pPr>
              <w:pStyle w:val="Titolo1"/>
            </w:pPr>
            <w:r>
              <w:t>JPEG</w:t>
            </w:r>
          </w:p>
        </w:tc>
        <w:tc>
          <w:tcPr>
            <w:tcW w:w="5237" w:type="dxa"/>
          </w:tcPr>
          <w:p w:rsidR="00A81248" w:rsidRPr="008C4A6E" w:rsidRDefault="00A81248"/>
        </w:tc>
      </w:tr>
      <w:tr w:rsidR="00A81248" w:rsidRPr="008C4A6E" w:rsidTr="00A31A5B">
        <w:trPr>
          <w:trHeight w:val="8865"/>
        </w:trPr>
        <w:tc>
          <w:tcPr>
            <w:tcW w:w="5395" w:type="dxa"/>
          </w:tcPr>
          <w:p w:rsidR="00A81248" w:rsidRPr="008C4A6E" w:rsidRDefault="00A81248"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EC717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8C4A6E" w:rsidRDefault="00A81248"/>
        </w:tc>
      </w:tr>
      <w:tr w:rsidR="00A81248" w:rsidRPr="008C4A6E" w:rsidTr="00A31A5B">
        <w:trPr>
          <w:trHeight w:val="1299"/>
        </w:trPr>
        <w:tc>
          <w:tcPr>
            <w:tcW w:w="5395" w:type="dxa"/>
          </w:tcPr>
          <w:p w:rsidR="00A81248" w:rsidRPr="008C4A6E" w:rsidRDefault="00A81248"/>
        </w:tc>
        <w:tc>
          <w:tcPr>
            <w:tcW w:w="5237" w:type="dxa"/>
          </w:tcPr>
          <w:p w:rsidR="00A81248" w:rsidRPr="008C4A6E" w:rsidRDefault="005F7BA3" w:rsidP="00C66528">
            <w:pPr>
              <w:pStyle w:val="Titolo2"/>
            </w:pPr>
            <w:r>
              <w:t>Agrò Pietro</w:t>
            </w:r>
          </w:p>
        </w:tc>
      </w:tr>
      <w:tr w:rsidR="00A81248" w:rsidRPr="008C4A6E" w:rsidTr="00A31A5B">
        <w:trPr>
          <w:trHeight w:val="1402"/>
        </w:trPr>
        <w:tc>
          <w:tcPr>
            <w:tcW w:w="5395" w:type="dxa"/>
          </w:tcPr>
          <w:p w:rsidR="00A81248" w:rsidRPr="008C4A6E" w:rsidRDefault="00A81248"/>
        </w:tc>
        <w:tc>
          <w:tcPr>
            <w:tcW w:w="5237" w:type="dxa"/>
          </w:tcPr>
          <w:p w:rsidR="00A81248" w:rsidRPr="008C4A6E" w:rsidRDefault="00A81248" w:rsidP="00A81248">
            <w:pPr>
              <w:pStyle w:val="Titolo2"/>
            </w:pPr>
          </w:p>
        </w:tc>
      </w:tr>
    </w:tbl>
    <w:p w:rsidR="000C4ED1" w:rsidRPr="008C4A6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8C4A6E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8C4A6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8C4A6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8C4A6E" w:rsidRDefault="00A81248"/>
        </w:tc>
        <w:tc>
          <w:tcPr>
            <w:tcW w:w="421" w:type="dxa"/>
            <w:shd w:val="clear" w:color="auto" w:fill="EDF0F4" w:themeFill="accent3"/>
          </w:tcPr>
          <w:p w:rsidR="00A81248" w:rsidRPr="008C4A6E" w:rsidRDefault="00A81248"/>
        </w:tc>
      </w:tr>
      <w:tr w:rsidR="001205A1" w:rsidRPr="008C4A6E" w:rsidTr="00724DC4">
        <w:trPr>
          <w:trHeight w:val="5231"/>
        </w:trPr>
        <w:tc>
          <w:tcPr>
            <w:tcW w:w="421" w:type="dxa"/>
            <w:shd w:val="clear" w:color="auto" w:fill="EDF0F4" w:themeFill="accent3"/>
          </w:tcPr>
          <w:p w:rsidR="001205A1" w:rsidRPr="008C4A6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:rsidR="001205A1" w:rsidRDefault="005F7BA3" w:rsidP="005F7BA3">
            <w:pPr>
              <w:pStyle w:val="Titolo1"/>
            </w:pPr>
            <w:r>
              <w:t>EAN13</w:t>
            </w:r>
            <w:r w:rsidR="00241B1E">
              <w:t>/EAN8</w:t>
            </w:r>
          </w:p>
          <w:p w:rsidR="00241B1E" w:rsidRPr="00241B1E" w:rsidRDefault="00241B1E" w:rsidP="00241B1E"/>
          <w:p w:rsidR="005F7BA3" w:rsidRPr="005F7BA3" w:rsidRDefault="005F7BA3" w:rsidP="005F7BA3"/>
          <w:p w:rsidR="001205A1" w:rsidRPr="008C4A6E" w:rsidRDefault="001205A1" w:rsidP="005F7BA3">
            <w:pPr>
              <w:pStyle w:val="Titolo4"/>
            </w:pPr>
          </w:p>
        </w:tc>
        <w:tc>
          <w:tcPr>
            <w:tcW w:w="421" w:type="dxa"/>
            <w:shd w:val="clear" w:color="auto" w:fill="EDF0F4" w:themeFill="accent3"/>
          </w:tcPr>
          <w:p w:rsidR="001205A1" w:rsidRPr="008C4A6E" w:rsidRDefault="001205A1"/>
        </w:tc>
      </w:tr>
      <w:tr w:rsidR="001205A1" w:rsidRPr="008C4A6E" w:rsidTr="00724DC4">
        <w:trPr>
          <w:trHeight w:val="8788"/>
        </w:trPr>
        <w:tc>
          <w:tcPr>
            <w:tcW w:w="421" w:type="dxa"/>
            <w:shd w:val="clear" w:color="auto" w:fill="EDF0F4" w:themeFill="accent3"/>
          </w:tcPr>
          <w:p w:rsidR="00A81248" w:rsidRPr="008C4A6E" w:rsidRDefault="00A81248"/>
        </w:tc>
        <w:tc>
          <w:tcPr>
            <w:tcW w:w="4912" w:type="dxa"/>
            <w:shd w:val="clear" w:color="auto" w:fill="EDF0F4" w:themeFill="accent3"/>
          </w:tcPr>
          <w:p w:rsidR="001205A1" w:rsidRPr="008C4A6E" w:rsidRDefault="001205A1" w:rsidP="00241B1E">
            <w:pPr>
              <w:pStyle w:val="Testo"/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8C4A6E" w:rsidRDefault="00A81248" w:rsidP="00241B1E"/>
        </w:tc>
        <w:tc>
          <w:tcPr>
            <w:tcW w:w="421" w:type="dxa"/>
            <w:shd w:val="clear" w:color="auto" w:fill="EDF0F4" w:themeFill="accent3"/>
          </w:tcPr>
          <w:p w:rsidR="00A81248" w:rsidRPr="008C4A6E" w:rsidRDefault="00A81248"/>
        </w:tc>
      </w:tr>
    </w:tbl>
    <w:p w:rsidR="00FB65B8" w:rsidRPr="008C4A6E" w:rsidRDefault="00FB65B8" w:rsidP="00A24793"/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8C4A6E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:rsidR="00A24793" w:rsidRPr="008C4A6E" w:rsidRDefault="00A24793" w:rsidP="00A31A5B">
            <w:pPr>
              <w:pageBreakBefore/>
            </w:pPr>
          </w:p>
        </w:tc>
        <w:tc>
          <w:tcPr>
            <w:tcW w:w="4961" w:type="dxa"/>
            <w:shd w:val="clear" w:color="auto" w:fill="ECFBFB" w:themeFill="accent4"/>
          </w:tcPr>
          <w:p w:rsidR="00A24793" w:rsidRPr="008C4A6E" w:rsidRDefault="00A24793" w:rsidP="00A24793"/>
        </w:tc>
        <w:tc>
          <w:tcPr>
            <w:tcW w:w="4876" w:type="dxa"/>
            <w:shd w:val="clear" w:color="auto" w:fill="ECFBFB" w:themeFill="accent4"/>
          </w:tcPr>
          <w:p w:rsidR="00A24793" w:rsidRPr="008C4A6E" w:rsidRDefault="00A24793" w:rsidP="00A24793"/>
        </w:tc>
        <w:tc>
          <w:tcPr>
            <w:tcW w:w="425" w:type="dxa"/>
            <w:shd w:val="clear" w:color="auto" w:fill="ECFBFB" w:themeFill="accent4"/>
          </w:tcPr>
          <w:p w:rsidR="00A24793" w:rsidRPr="008C4A6E" w:rsidRDefault="00A24793" w:rsidP="00A24793"/>
        </w:tc>
      </w:tr>
      <w:tr w:rsidR="0031055C" w:rsidRPr="008C4A6E" w:rsidTr="00724DC4">
        <w:trPr>
          <w:trHeight w:val="10505"/>
        </w:trPr>
        <w:tc>
          <w:tcPr>
            <w:tcW w:w="426" w:type="dxa"/>
            <w:shd w:val="clear" w:color="auto" w:fill="ECFBFB" w:themeFill="accent4"/>
          </w:tcPr>
          <w:p w:rsidR="0031055C" w:rsidRPr="008C4A6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:rsidR="0031055C" w:rsidRPr="008C4A6E" w:rsidRDefault="0031055C" w:rsidP="00FC49AE">
            <w:pPr>
              <w:pStyle w:val="Titolo5"/>
            </w:pPr>
          </w:p>
        </w:tc>
        <w:tc>
          <w:tcPr>
            <w:tcW w:w="4876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:rsidR="0031055C" w:rsidRPr="008C4A6E" w:rsidRDefault="0031055C" w:rsidP="00241B1E">
            <w:pPr>
              <w:pStyle w:val="Testo"/>
            </w:pPr>
          </w:p>
        </w:tc>
        <w:tc>
          <w:tcPr>
            <w:tcW w:w="425" w:type="dxa"/>
            <w:shd w:val="clear" w:color="auto" w:fill="ECFBFB" w:themeFill="accent4"/>
          </w:tcPr>
          <w:p w:rsidR="0031055C" w:rsidRPr="008C4A6E" w:rsidRDefault="0031055C" w:rsidP="00D6375E"/>
        </w:tc>
      </w:tr>
      <w:tr w:rsidR="0031055C" w:rsidRPr="008C4A6E" w:rsidTr="00724DC4">
        <w:trPr>
          <w:trHeight w:val="3175"/>
        </w:trPr>
        <w:tc>
          <w:tcPr>
            <w:tcW w:w="426" w:type="dxa"/>
            <w:shd w:val="clear" w:color="auto" w:fill="ECFBFB" w:themeFill="accent4"/>
          </w:tcPr>
          <w:p w:rsidR="0031055C" w:rsidRPr="008C4A6E" w:rsidRDefault="0031055C" w:rsidP="00D6375E"/>
        </w:tc>
        <w:tc>
          <w:tcPr>
            <w:tcW w:w="9836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31055C" w:rsidRPr="008C4A6E" w:rsidRDefault="0031055C" w:rsidP="00A24793">
            <w:pPr>
              <w:pStyle w:val="Titolo3"/>
              <w:rPr>
                <w:rStyle w:val="Enfasicorsivo"/>
              </w:rPr>
            </w:pPr>
          </w:p>
          <w:p w:rsidR="0031055C" w:rsidRPr="008C4A6E" w:rsidRDefault="0031055C" w:rsidP="00A24793">
            <w:pPr>
              <w:pStyle w:val="Testo"/>
            </w:pPr>
          </w:p>
          <w:p w:rsidR="0031055C" w:rsidRPr="008C4A6E" w:rsidRDefault="0031055C" w:rsidP="00A24793">
            <w:pPr>
              <w:pStyle w:val="Testo"/>
            </w:pPr>
          </w:p>
        </w:tc>
        <w:tc>
          <w:tcPr>
            <w:tcW w:w="425" w:type="dxa"/>
            <w:shd w:val="clear" w:color="auto" w:fill="ECFBFB" w:themeFill="accent4"/>
          </w:tcPr>
          <w:p w:rsidR="0031055C" w:rsidRPr="008C4A6E" w:rsidRDefault="0031055C" w:rsidP="00D6375E"/>
        </w:tc>
      </w:tr>
    </w:tbl>
    <w:p w:rsidR="00A24793" w:rsidRPr="008C4A6E" w:rsidRDefault="00A24793"/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8C4A6E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:rsidR="0031055C" w:rsidRPr="008C4A6E" w:rsidRDefault="0031055C" w:rsidP="0031055C">
            <w:pPr>
              <w:pStyle w:val="Ancoraggiografico"/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:rsidR="0031055C" w:rsidRPr="008C4A6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:rsidR="0031055C" w:rsidRPr="008C4A6E" w:rsidRDefault="0031055C" w:rsidP="00D6375E"/>
        </w:tc>
      </w:tr>
      <w:tr w:rsidR="0031055C" w:rsidRPr="008C4A6E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:rsidR="0031055C" w:rsidRPr="008C4A6E" w:rsidRDefault="0031055C" w:rsidP="00D6375E"/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:rsidR="0031055C" w:rsidRPr="008C4A6E" w:rsidRDefault="00000000" w:rsidP="00A24793">
            <w:pPr>
              <w:pStyle w:val="Citazione"/>
            </w:pPr>
            <w:sdt>
              <w:sdtPr>
                <w:id w:val="1695962374"/>
                <w:placeholder>
                  <w:docPart w:val="5FF99D4C0CC74C5896C30A86430E98D7"/>
                </w:placeholder>
                <w:temporary/>
                <w:showingPlcHdr/>
                <w15:appearance w15:val="hidden"/>
              </w:sdtPr>
              <w:sdtContent>
                <w:r w:rsidR="00C66528" w:rsidRPr="008C4A6E">
                  <w:rPr>
                    <w:rStyle w:val="CitazioneCarattere"/>
                    <w:lang w:bidi="it-IT"/>
                  </w:rPr>
                  <w:t>Lorem Ipsum è un testo segnaposto privo di senso usato nel settore della tipografia e della stampa.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8C4A6E" w:rsidRDefault="0031055C" w:rsidP="00D6375E"/>
        </w:tc>
      </w:tr>
      <w:tr w:rsidR="0031055C" w:rsidRPr="008C4A6E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:rsidR="0031055C" w:rsidRPr="008C4A6E" w:rsidRDefault="0031055C" w:rsidP="00D6375E"/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:rsidR="0031055C" w:rsidRPr="008C4A6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:rsidR="0031055C" w:rsidRPr="008C4A6E" w:rsidRDefault="0031055C" w:rsidP="00D6375E"/>
        </w:tc>
      </w:tr>
    </w:tbl>
    <w:p w:rsidR="00A81248" w:rsidRPr="008C4A6E" w:rsidRDefault="00C66528">
      <w:r w:rsidRPr="008C4A6E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67364390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BC1A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8C4A6E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5A45" w:rsidRDefault="00A35A45" w:rsidP="001205A1">
      <w:r>
        <w:separator/>
      </w:r>
    </w:p>
  </w:endnote>
  <w:endnote w:type="continuationSeparator" w:id="0">
    <w:p w:rsidR="00A35A45" w:rsidRDefault="00A35A4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41358343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A84125">
          <w:rPr>
            <w:rStyle w:val="Numeropagina"/>
            <w:noProof/>
            <w:lang w:bidi="it-IT"/>
          </w:rPr>
          <w:t>4</w:t>
        </w:r>
        <w:r>
          <w:rPr>
            <w:rStyle w:val="Numeropagina"/>
            <w:lang w:bidi="it-IT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Tr="00A84125">
      <w:tc>
        <w:tcPr>
          <w:tcW w:w="5329" w:type="dxa"/>
        </w:tcPr>
        <w:p w:rsidR="005F7BA3" w:rsidRPr="001205A1" w:rsidRDefault="005F7BA3" w:rsidP="00C66528">
          <w:pPr>
            <w:pStyle w:val="Pidipagina"/>
          </w:pPr>
          <w:r>
            <w:t>EAN13</w:t>
          </w:r>
        </w:p>
      </w:tc>
      <w:tc>
        <w:tcPr>
          <w:tcW w:w="5329" w:type="dxa"/>
        </w:tcPr>
        <w:p w:rsidR="001205A1" w:rsidRPr="001205A1" w:rsidRDefault="001205A1" w:rsidP="00A31A5B">
          <w:pPr>
            <w:pStyle w:val="Pidipagina"/>
          </w:pPr>
        </w:p>
      </w:tc>
    </w:tr>
  </w:tbl>
  <w:p w:rsidR="001205A1" w:rsidRDefault="001205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5A45" w:rsidRDefault="00A35A45" w:rsidP="001205A1">
      <w:r>
        <w:separator/>
      </w:r>
    </w:p>
  </w:footnote>
  <w:footnote w:type="continuationSeparator" w:id="0">
    <w:p w:rsidR="00A35A45" w:rsidRDefault="00A35A4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A3"/>
    <w:rsid w:val="00084FD3"/>
    <w:rsid w:val="000C4ED1"/>
    <w:rsid w:val="001205A1"/>
    <w:rsid w:val="001E6773"/>
    <w:rsid w:val="00241B1E"/>
    <w:rsid w:val="002560A5"/>
    <w:rsid w:val="002877E8"/>
    <w:rsid w:val="002B0D15"/>
    <w:rsid w:val="002E7C4E"/>
    <w:rsid w:val="0031055C"/>
    <w:rsid w:val="00371EE1"/>
    <w:rsid w:val="003A798E"/>
    <w:rsid w:val="00425A99"/>
    <w:rsid w:val="005A70CC"/>
    <w:rsid w:val="005E6B25"/>
    <w:rsid w:val="005F4F46"/>
    <w:rsid w:val="005F7BA3"/>
    <w:rsid w:val="006C60E6"/>
    <w:rsid w:val="00724DC4"/>
    <w:rsid w:val="007B0740"/>
    <w:rsid w:val="007C1BAB"/>
    <w:rsid w:val="008C4A6E"/>
    <w:rsid w:val="00A15CF7"/>
    <w:rsid w:val="00A24793"/>
    <w:rsid w:val="00A31A5B"/>
    <w:rsid w:val="00A35A45"/>
    <w:rsid w:val="00A81248"/>
    <w:rsid w:val="00A84125"/>
    <w:rsid w:val="00C05663"/>
    <w:rsid w:val="00C66528"/>
    <w:rsid w:val="00C673F6"/>
    <w:rsid w:val="00C915F0"/>
    <w:rsid w:val="00C95B1F"/>
    <w:rsid w:val="00F72B86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43E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FC49AE"/>
  </w:style>
  <w:style w:type="paragraph" w:styleId="Titolo1">
    <w:name w:val="heading 1"/>
    <w:basedOn w:val="Normale"/>
    <w:next w:val="Normale"/>
    <w:link w:val="Titolo1Carattere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C66528"/>
    <w:rPr>
      <w:i/>
      <w:color w:val="000000" w:themeColor="text1"/>
      <w:sz w:val="28"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ro\AppData\Roaming\Microsoft\Templates\Tesina%20a%20tema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F99D4C0CC74C5896C30A86430E98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69B7F9C-13A1-4EA3-94FD-9280CC3CF72D}"/>
      </w:docPartPr>
      <w:docPartBody>
        <w:p w:rsidR="00192A5C" w:rsidRDefault="00000000">
          <w:pPr>
            <w:pStyle w:val="5FF99D4C0CC74C5896C30A86430E98D7"/>
          </w:pPr>
          <w:r w:rsidRPr="008C4A6E">
            <w:rPr>
              <w:rStyle w:val="CitazioneCarattere"/>
              <w:lang w:bidi="it-IT"/>
            </w:rPr>
            <w:t>Lorem Ipsum è un testo segnaposto privo di senso usato nel settore della tipografia e della stampa.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A1"/>
    <w:rsid w:val="000211A1"/>
    <w:rsid w:val="00192A5C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3"/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styleId="Enfasicorsivo">
    <w:name w:val="Emphasis"/>
    <w:basedOn w:val="Carpredefinitoparagrafo"/>
    <w:uiPriority w:val="20"/>
    <w:qFormat/>
    <w:rPr>
      <w:i w:val="0"/>
      <w:iCs/>
      <w:color w:val="ED7D31" w:themeColor="accent2"/>
    </w:rPr>
  </w:style>
  <w:style w:type="paragraph" w:customStyle="1" w:styleId="AC858DA176DF4D4AAF112EBA6F4433E9">
    <w:name w:val="AC858DA176DF4D4AAF112EBA6F4433E9"/>
  </w:style>
  <w:style w:type="paragraph" w:customStyle="1" w:styleId="179594BFFFD64AC2A5D1A785991CAAB4">
    <w:name w:val="179594BFFFD64AC2A5D1A785991CAAB4"/>
  </w:style>
  <w:style w:type="paragraph" w:styleId="Citazione">
    <w:name w:val="Quote"/>
    <w:basedOn w:val="Normale"/>
    <w:next w:val="Normale"/>
    <w:link w:val="CitazioneCarattere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paragraph" w:customStyle="1" w:styleId="5FF99D4C0CC74C5896C30A86430E98D7">
    <w:name w:val="5FF99D4C0CC74C5896C30A86430E9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E0A184-023B-4FA5-800B-70A2495C43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2022-12-19T07:26:00Z</dcterms:created>
  <dcterms:modified xsi:type="dcterms:W3CDTF">2022-12-19T09:16:00Z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